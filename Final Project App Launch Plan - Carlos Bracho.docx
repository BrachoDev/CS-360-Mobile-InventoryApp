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A3862" w14:textId="3A4B6104" w:rsidR="00377CA2" w:rsidRPr="00943EEE" w:rsidRDefault="00F2330D" w:rsidP="00230741">
      <w:pPr>
        <w:suppressAutoHyphens/>
        <w:spacing w:after="0" w:line="240" w:lineRule="auto"/>
        <w:contextualSpacing/>
        <w:rPr>
          <w:rFonts w:ascii="Times New Roman" w:hAnsi="Times New Roman" w:cs="Times New Roman"/>
          <w:b/>
          <w:bCs/>
          <w:szCs w:val="24"/>
        </w:rPr>
      </w:pPr>
      <w:r w:rsidRPr="00943EEE">
        <w:rPr>
          <w:rFonts w:ascii="Times New Roman" w:hAnsi="Times New Roman" w:cs="Times New Roman"/>
          <w:b/>
          <w:bCs/>
          <w:szCs w:val="24"/>
        </w:rPr>
        <w:t>Name: Carlos Bracho</w:t>
      </w:r>
    </w:p>
    <w:p w14:paraId="3A518DFA" w14:textId="3B66096A" w:rsidR="00F2330D" w:rsidRPr="00943EEE" w:rsidRDefault="00F2330D" w:rsidP="00230741">
      <w:pPr>
        <w:suppressAutoHyphens/>
        <w:spacing w:after="0" w:line="240" w:lineRule="auto"/>
        <w:contextualSpacing/>
        <w:rPr>
          <w:rFonts w:ascii="Times New Roman" w:hAnsi="Times New Roman" w:cs="Times New Roman"/>
          <w:b/>
          <w:bCs/>
          <w:szCs w:val="24"/>
        </w:rPr>
      </w:pPr>
      <w:r w:rsidRPr="00943EEE">
        <w:rPr>
          <w:rFonts w:ascii="Times New Roman" w:hAnsi="Times New Roman" w:cs="Times New Roman"/>
          <w:b/>
          <w:bCs/>
          <w:szCs w:val="24"/>
        </w:rPr>
        <w:t xml:space="preserve">Professor: </w:t>
      </w:r>
      <w:r w:rsidR="00043D52">
        <w:rPr>
          <w:rFonts w:ascii="Times New Roman" w:hAnsi="Times New Roman" w:cs="Times New Roman"/>
          <w:b/>
          <w:bCs/>
          <w:szCs w:val="24"/>
        </w:rPr>
        <w:t>Alex Benavente</w:t>
      </w:r>
    </w:p>
    <w:p w14:paraId="5B6083D4" w14:textId="77777777" w:rsidR="00960DC2" w:rsidRDefault="00960DC2" w:rsidP="00960DC2">
      <w:pPr>
        <w:pStyle w:val="Heading1"/>
        <w:keepNext w:val="0"/>
        <w:keepLines w:val="0"/>
        <w:suppressAutoHyphens/>
        <w:spacing w:before="0" w:line="240" w:lineRule="auto"/>
        <w:contextualSpacing/>
        <w:jc w:val="center"/>
      </w:pPr>
    </w:p>
    <w:p w14:paraId="6AB4890B" w14:textId="154AC22F" w:rsidR="00043D52" w:rsidRPr="00043D52" w:rsidRDefault="00960DC2" w:rsidP="00043D52">
      <w:pPr>
        <w:pStyle w:val="Heading1"/>
        <w:suppressAutoHyphens/>
        <w:spacing w:after="240" w:line="240" w:lineRule="auto"/>
        <w:contextualSpacing/>
        <w:jc w:val="center"/>
        <w:rPr>
          <w:rFonts w:ascii="Times New Roman" w:hAnsi="Times New Roman" w:cs="Times New Roman"/>
          <w:szCs w:val="24"/>
        </w:rPr>
      </w:pPr>
      <w:r>
        <w:t>C</w:t>
      </w:r>
      <w:r w:rsidRPr="00943EEE">
        <w:rPr>
          <w:rFonts w:ascii="Times New Roman" w:hAnsi="Times New Roman" w:cs="Times New Roman"/>
          <w:szCs w:val="24"/>
        </w:rPr>
        <w:t xml:space="preserve">S </w:t>
      </w:r>
      <w:r w:rsidR="00FE1687">
        <w:rPr>
          <w:rFonts w:ascii="Times New Roman" w:hAnsi="Times New Roman" w:cs="Times New Roman"/>
          <w:szCs w:val="24"/>
        </w:rPr>
        <w:t>3</w:t>
      </w:r>
      <w:r w:rsidR="00043D52">
        <w:rPr>
          <w:rFonts w:ascii="Times New Roman" w:hAnsi="Times New Roman" w:cs="Times New Roman"/>
          <w:szCs w:val="24"/>
        </w:rPr>
        <w:t>60</w:t>
      </w:r>
      <w:r w:rsidR="00FE1687">
        <w:rPr>
          <w:rFonts w:ascii="Times New Roman" w:hAnsi="Times New Roman" w:cs="Times New Roman"/>
          <w:szCs w:val="24"/>
        </w:rPr>
        <w:t xml:space="preserve"> </w:t>
      </w:r>
      <w:r w:rsidR="007A5521">
        <w:rPr>
          <w:rFonts w:ascii="Times New Roman" w:hAnsi="Times New Roman" w:cs="Times New Roman"/>
          <w:szCs w:val="24"/>
        </w:rPr>
        <w:t>Final Project: Inventory App Launch Plan</w:t>
      </w:r>
    </w:p>
    <w:p w14:paraId="0C568FFE" w14:textId="54B1DE51" w:rsidR="007A5521" w:rsidRPr="007A5521" w:rsidRDefault="007A5521" w:rsidP="007A5521">
      <w:pPr>
        <w:spacing w:line="360" w:lineRule="auto"/>
        <w:ind w:firstLine="720"/>
        <w:rPr>
          <w:rFonts w:ascii="Times New Roman" w:hAnsi="Times New Roman" w:cs="Times New Roman"/>
        </w:rPr>
      </w:pPr>
      <w:r>
        <w:rPr>
          <w:rFonts w:ascii="Times New Roman" w:hAnsi="Times New Roman" w:cs="Times New Roman"/>
        </w:rPr>
        <w:t xml:space="preserve">In order to launch the </w:t>
      </w:r>
      <w:r w:rsidRPr="007A5521">
        <w:rPr>
          <w:rFonts w:ascii="Times New Roman" w:hAnsi="Times New Roman" w:cs="Times New Roman"/>
        </w:rPr>
        <w:t>Inventory Management App</w:t>
      </w:r>
      <w:r>
        <w:rPr>
          <w:rFonts w:ascii="Times New Roman" w:hAnsi="Times New Roman" w:cs="Times New Roman"/>
        </w:rPr>
        <w:t xml:space="preserve">, we need to </w:t>
      </w:r>
      <w:r w:rsidRPr="007A5521">
        <w:rPr>
          <w:rFonts w:ascii="Times New Roman" w:hAnsi="Times New Roman" w:cs="Times New Roman"/>
        </w:rPr>
        <w:t>careful</w:t>
      </w:r>
      <w:r>
        <w:rPr>
          <w:rFonts w:ascii="Times New Roman" w:hAnsi="Times New Roman" w:cs="Times New Roman"/>
        </w:rPr>
        <w:t>ly</w:t>
      </w:r>
      <w:r w:rsidRPr="007A5521">
        <w:rPr>
          <w:rFonts w:ascii="Times New Roman" w:hAnsi="Times New Roman" w:cs="Times New Roman"/>
        </w:rPr>
        <w:t xml:space="preserve"> </w:t>
      </w:r>
      <w:r>
        <w:rPr>
          <w:rFonts w:ascii="Times New Roman" w:hAnsi="Times New Roman" w:cs="Times New Roman"/>
        </w:rPr>
        <w:t>plan how we are going to do so. This is to</w:t>
      </w:r>
      <w:r w:rsidRPr="007A5521">
        <w:rPr>
          <w:rFonts w:ascii="Times New Roman" w:hAnsi="Times New Roman" w:cs="Times New Roman"/>
        </w:rPr>
        <w:t xml:space="preserve"> ensure it is ready for real-world users and can be distributed through the Android app marketplace. The app is designed to help users track their inventory efficiently</w:t>
      </w:r>
      <w:r>
        <w:rPr>
          <w:rFonts w:ascii="Times New Roman" w:hAnsi="Times New Roman" w:cs="Times New Roman"/>
        </w:rPr>
        <w:t xml:space="preserve">. The app </w:t>
      </w:r>
      <w:r w:rsidRPr="007A5521">
        <w:rPr>
          <w:rFonts w:ascii="Times New Roman" w:hAnsi="Times New Roman" w:cs="Times New Roman"/>
        </w:rPr>
        <w:t>offer</w:t>
      </w:r>
      <w:r>
        <w:rPr>
          <w:rFonts w:ascii="Times New Roman" w:hAnsi="Times New Roman" w:cs="Times New Roman"/>
        </w:rPr>
        <w:t>s</w:t>
      </w:r>
      <w:r w:rsidRPr="007A5521">
        <w:rPr>
          <w:rFonts w:ascii="Times New Roman" w:hAnsi="Times New Roman" w:cs="Times New Roman"/>
        </w:rPr>
        <w:t xml:space="preserve"> login security, user account management, and SMS alerts for low-stock notifications. This plan </w:t>
      </w:r>
      <w:r>
        <w:rPr>
          <w:rFonts w:ascii="Times New Roman" w:hAnsi="Times New Roman" w:cs="Times New Roman"/>
        </w:rPr>
        <w:t>shows</w:t>
      </w:r>
      <w:r w:rsidRPr="007A5521">
        <w:rPr>
          <w:rFonts w:ascii="Times New Roman" w:hAnsi="Times New Roman" w:cs="Times New Roman"/>
        </w:rPr>
        <w:t xml:space="preserve"> the steps and considerations necessary to prepare the app for release, including the app description and branding, compatibility across Android versions, permissions management, and a monetization strategy.</w:t>
      </w:r>
    </w:p>
    <w:p w14:paraId="1D98F7A4" w14:textId="744EA772" w:rsidR="00351AEC" w:rsidRDefault="007A5521" w:rsidP="00351AEC">
      <w:pPr>
        <w:spacing w:line="360" w:lineRule="auto"/>
        <w:ind w:firstLine="720"/>
        <w:rPr>
          <w:rFonts w:ascii="Times New Roman" w:hAnsi="Times New Roman" w:cs="Times New Roman"/>
        </w:rPr>
      </w:pPr>
      <w:r w:rsidRPr="007A5521">
        <w:rPr>
          <w:rFonts w:ascii="Times New Roman" w:hAnsi="Times New Roman" w:cs="Times New Roman"/>
        </w:rPr>
        <w:t xml:space="preserve">The app description will serve as a user’s first impression when browsing the app store. It will </w:t>
      </w:r>
      <w:r>
        <w:rPr>
          <w:rFonts w:ascii="Times New Roman" w:hAnsi="Times New Roman" w:cs="Times New Roman"/>
        </w:rPr>
        <w:t>demonstrate</w:t>
      </w:r>
      <w:r w:rsidRPr="007A5521">
        <w:rPr>
          <w:rFonts w:ascii="Times New Roman" w:hAnsi="Times New Roman" w:cs="Times New Roman"/>
        </w:rPr>
        <w:t xml:space="preserve"> the app’s purpose, features, and benefits in a clear and appealing way. A possible description could </w:t>
      </w:r>
      <w:r>
        <w:rPr>
          <w:rFonts w:ascii="Times New Roman" w:hAnsi="Times New Roman" w:cs="Times New Roman"/>
        </w:rPr>
        <w:t>be</w:t>
      </w:r>
      <w:r w:rsidRPr="007A5521">
        <w:rPr>
          <w:rFonts w:ascii="Times New Roman" w:hAnsi="Times New Roman" w:cs="Times New Roman"/>
        </w:rPr>
        <w:t xml:space="preserve">: “Inventory Manager is a simple </w:t>
      </w:r>
      <w:r>
        <w:rPr>
          <w:rFonts w:ascii="Times New Roman" w:hAnsi="Times New Roman" w:cs="Times New Roman"/>
        </w:rPr>
        <w:t>and</w:t>
      </w:r>
      <w:r w:rsidRPr="007A5521">
        <w:rPr>
          <w:rFonts w:ascii="Times New Roman" w:hAnsi="Times New Roman" w:cs="Times New Roman"/>
        </w:rPr>
        <w:t xml:space="preserve"> powerful tool that helps individuals and small business owners organize and track their inventory. With secure login, low-stock alerts, and an </w:t>
      </w:r>
      <w:r>
        <w:rPr>
          <w:rFonts w:ascii="Times New Roman" w:hAnsi="Times New Roman" w:cs="Times New Roman"/>
        </w:rPr>
        <w:t>easy-to-follow</w:t>
      </w:r>
      <w:r w:rsidRPr="007A5521">
        <w:rPr>
          <w:rFonts w:ascii="Times New Roman" w:hAnsi="Times New Roman" w:cs="Times New Roman"/>
        </w:rPr>
        <w:t xml:space="preserve"> interface, managing your inventory has never been easier.” The app’s icon will be clean and professional to match its functionality</w:t>
      </w:r>
      <w:r>
        <w:rPr>
          <w:rFonts w:ascii="Times New Roman" w:hAnsi="Times New Roman" w:cs="Times New Roman"/>
        </w:rPr>
        <w:t xml:space="preserve">. It will contain a </w:t>
      </w:r>
      <w:r w:rsidRPr="007A5521">
        <w:rPr>
          <w:rFonts w:ascii="Times New Roman" w:hAnsi="Times New Roman" w:cs="Times New Roman"/>
        </w:rPr>
        <w:t>minimalist design of a clipboard with checkmark</w:t>
      </w:r>
      <w:r w:rsidR="00351AEC">
        <w:rPr>
          <w:rFonts w:ascii="Times New Roman" w:hAnsi="Times New Roman" w:cs="Times New Roman"/>
        </w:rPr>
        <w:t>s and boxes</w:t>
      </w:r>
      <w:r>
        <w:rPr>
          <w:rFonts w:ascii="Times New Roman" w:hAnsi="Times New Roman" w:cs="Times New Roman"/>
        </w:rPr>
        <w:t xml:space="preserve">, </w:t>
      </w:r>
      <w:r w:rsidRPr="007A5521">
        <w:rPr>
          <w:rFonts w:ascii="Times New Roman" w:hAnsi="Times New Roman" w:cs="Times New Roman"/>
        </w:rPr>
        <w:t>something that visually communicates inventory management. The color scheme will align with the app’s interface, using calming tones such as blue or gray.</w:t>
      </w:r>
      <w:r w:rsidR="00351AEC">
        <w:rPr>
          <w:rFonts w:ascii="Times New Roman" w:hAnsi="Times New Roman" w:cs="Times New Roman"/>
        </w:rPr>
        <w:t xml:space="preserve"> Below is an example of an icon:</w:t>
      </w:r>
    </w:p>
    <w:p w14:paraId="5163F35B" w14:textId="5957EFD7" w:rsidR="00351AEC" w:rsidRDefault="00351AEC" w:rsidP="00351AE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1390236" wp14:editId="0415F4AB">
            <wp:extent cx="2476500" cy="2133600"/>
            <wp:effectExtent l="0" t="0" r="0" b="0"/>
            <wp:docPr id="165620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7500" b="12500"/>
                    <a:stretch>
                      <a:fillRect/>
                    </a:stretch>
                  </pic:blipFill>
                  <pic:spPr bwMode="auto">
                    <a:xfrm>
                      <a:off x="0" y="0"/>
                      <a:ext cx="2476500"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5FEF0D8C" w14:textId="77777777" w:rsidR="00351AEC" w:rsidRPr="007A5521" w:rsidRDefault="00351AEC" w:rsidP="00351AEC">
      <w:pPr>
        <w:spacing w:line="360" w:lineRule="auto"/>
        <w:ind w:firstLine="720"/>
        <w:rPr>
          <w:rFonts w:ascii="Times New Roman" w:hAnsi="Times New Roman" w:cs="Times New Roman"/>
        </w:rPr>
      </w:pPr>
    </w:p>
    <w:p w14:paraId="689418D8" w14:textId="7BA23410" w:rsidR="007A5521" w:rsidRPr="007A5521" w:rsidRDefault="007A5521" w:rsidP="007A5521">
      <w:pPr>
        <w:spacing w:line="360" w:lineRule="auto"/>
        <w:ind w:firstLine="720"/>
        <w:rPr>
          <w:rFonts w:ascii="Times New Roman" w:hAnsi="Times New Roman" w:cs="Times New Roman"/>
        </w:rPr>
      </w:pPr>
      <w:r w:rsidRPr="007A5521">
        <w:rPr>
          <w:rFonts w:ascii="Times New Roman" w:hAnsi="Times New Roman" w:cs="Times New Roman"/>
        </w:rPr>
        <w:lastRenderedPageBreak/>
        <w:t>The app will be compatible with Android versions 8.0 (Oreo) and higher</w:t>
      </w:r>
      <w:r w:rsidR="00351AEC">
        <w:rPr>
          <w:rFonts w:ascii="Times New Roman" w:hAnsi="Times New Roman" w:cs="Times New Roman"/>
        </w:rPr>
        <w:t>. This is going to be done this way to</w:t>
      </w:r>
      <w:r w:rsidRPr="007A5521">
        <w:rPr>
          <w:rFonts w:ascii="Times New Roman" w:hAnsi="Times New Roman" w:cs="Times New Roman"/>
        </w:rPr>
        <w:t xml:space="preserve"> </w:t>
      </w:r>
      <w:r w:rsidR="00351AEC">
        <w:rPr>
          <w:rFonts w:ascii="Times New Roman" w:hAnsi="Times New Roman" w:cs="Times New Roman"/>
        </w:rPr>
        <w:t>ensure</w:t>
      </w:r>
      <w:r w:rsidRPr="007A5521">
        <w:rPr>
          <w:rFonts w:ascii="Times New Roman" w:hAnsi="Times New Roman" w:cs="Times New Roman"/>
        </w:rPr>
        <w:t xml:space="preserve"> broad accessibility while maintaining compatibility with the latest Android features. This range covers most Android devices currently in use, providing </w:t>
      </w:r>
      <w:r w:rsidR="00351AEC">
        <w:rPr>
          <w:rFonts w:ascii="Times New Roman" w:hAnsi="Times New Roman" w:cs="Times New Roman"/>
        </w:rPr>
        <w:t xml:space="preserve">a </w:t>
      </w:r>
      <w:r w:rsidRPr="007A5521">
        <w:rPr>
          <w:rFonts w:ascii="Times New Roman" w:hAnsi="Times New Roman" w:cs="Times New Roman"/>
        </w:rPr>
        <w:t xml:space="preserve">balance between performance and user reach. The app has been tested using the Android Emulator across multiple API levels to confirm functionality and visual consistency. </w:t>
      </w:r>
      <w:r w:rsidR="00351AEC">
        <w:rPr>
          <w:rFonts w:ascii="Times New Roman" w:hAnsi="Times New Roman" w:cs="Times New Roman"/>
        </w:rPr>
        <w:t>T</w:t>
      </w:r>
      <w:r w:rsidRPr="007A5521">
        <w:rPr>
          <w:rFonts w:ascii="Times New Roman" w:hAnsi="Times New Roman" w:cs="Times New Roman"/>
        </w:rPr>
        <w:t>he app does not rely on advanced or version-specific features</w:t>
      </w:r>
      <w:r w:rsidR="00351AEC">
        <w:rPr>
          <w:rFonts w:ascii="Times New Roman" w:hAnsi="Times New Roman" w:cs="Times New Roman"/>
        </w:rPr>
        <w:t>; however,</w:t>
      </w:r>
      <w:r w:rsidRPr="007A5521">
        <w:rPr>
          <w:rFonts w:ascii="Times New Roman" w:hAnsi="Times New Roman" w:cs="Times New Roman"/>
        </w:rPr>
        <w:t xml:space="preserve"> maintaining compatibility with newer versions will allow it to benefit from security and performance improvements provided by the latest Android SDK</w:t>
      </w:r>
      <w:r w:rsidR="00351AEC">
        <w:rPr>
          <w:rFonts w:ascii="Times New Roman" w:hAnsi="Times New Roman" w:cs="Times New Roman"/>
        </w:rPr>
        <w:t>s</w:t>
      </w:r>
      <w:r w:rsidRPr="007A5521">
        <w:rPr>
          <w:rFonts w:ascii="Times New Roman" w:hAnsi="Times New Roman" w:cs="Times New Roman"/>
        </w:rPr>
        <w:t>. Periodic updates will</w:t>
      </w:r>
      <w:r w:rsidR="00351AEC">
        <w:rPr>
          <w:rFonts w:ascii="Times New Roman" w:hAnsi="Times New Roman" w:cs="Times New Roman"/>
        </w:rPr>
        <w:t xml:space="preserve"> also</w:t>
      </w:r>
      <w:r w:rsidRPr="007A5521">
        <w:rPr>
          <w:rFonts w:ascii="Times New Roman" w:hAnsi="Times New Roman" w:cs="Times New Roman"/>
        </w:rPr>
        <w:t xml:space="preserve"> ensure that the app continues to function smoothly as Android releases new versions.</w:t>
      </w:r>
    </w:p>
    <w:p w14:paraId="74EC5BD3" w14:textId="5F19E0DF" w:rsidR="007A5521" w:rsidRPr="007A5521" w:rsidRDefault="007A5521" w:rsidP="007A5521">
      <w:pPr>
        <w:spacing w:line="360" w:lineRule="auto"/>
        <w:ind w:firstLine="720"/>
        <w:rPr>
          <w:rFonts w:ascii="Times New Roman" w:hAnsi="Times New Roman" w:cs="Times New Roman"/>
        </w:rPr>
      </w:pPr>
      <w:r w:rsidRPr="007A5521">
        <w:rPr>
          <w:rFonts w:ascii="Times New Roman" w:hAnsi="Times New Roman" w:cs="Times New Roman"/>
        </w:rPr>
        <w:t xml:space="preserve">When it comes to permissions, the Inventory Management App is designed to be as transparent and </w:t>
      </w:r>
      <w:proofErr w:type="gramStart"/>
      <w:r w:rsidRPr="007A5521">
        <w:rPr>
          <w:rFonts w:ascii="Times New Roman" w:hAnsi="Times New Roman" w:cs="Times New Roman"/>
        </w:rPr>
        <w:t>privacy-conscious</w:t>
      </w:r>
      <w:proofErr w:type="gramEnd"/>
      <w:r w:rsidRPr="007A5521">
        <w:rPr>
          <w:rFonts w:ascii="Times New Roman" w:hAnsi="Times New Roman" w:cs="Times New Roman"/>
        </w:rPr>
        <w:t xml:space="preserve"> as possible. The only permissions it requests are those necessary to send SMS messages for low-inventory notifications, and basic internet access for potential cloud database integration in future updates</w:t>
      </w:r>
      <w:r w:rsidR="00351AEC">
        <w:rPr>
          <w:rFonts w:ascii="Times New Roman" w:hAnsi="Times New Roman" w:cs="Times New Roman"/>
        </w:rPr>
        <w:t xml:space="preserve">; </w:t>
      </w:r>
      <w:r w:rsidR="00351AEC" w:rsidRPr="00351AEC">
        <w:rPr>
          <w:rFonts w:ascii="Times New Roman" w:hAnsi="Times New Roman" w:cs="Times New Roman"/>
        </w:rPr>
        <w:t>however, the latter has not yet been implemented in the current version of the app</w:t>
      </w:r>
      <w:r w:rsidRPr="007A5521">
        <w:rPr>
          <w:rFonts w:ascii="Times New Roman" w:hAnsi="Times New Roman" w:cs="Times New Roman"/>
        </w:rPr>
        <w:t xml:space="preserve">. These permissions </w:t>
      </w:r>
      <w:r w:rsidR="00351AEC">
        <w:rPr>
          <w:rFonts w:ascii="Times New Roman" w:hAnsi="Times New Roman" w:cs="Times New Roman"/>
        </w:rPr>
        <w:t>will be</w:t>
      </w:r>
      <w:r w:rsidRPr="007A5521">
        <w:rPr>
          <w:rFonts w:ascii="Times New Roman" w:hAnsi="Times New Roman" w:cs="Times New Roman"/>
        </w:rPr>
        <w:t xml:space="preserve"> presented to the user when the app first launches. Importantly, if a user denies SMS permissions, the app still functions normally without this feature, allowing users to continue managing their inventory without disruption. No unnecessary permissions</w:t>
      </w:r>
      <w:r w:rsidR="00351AEC">
        <w:rPr>
          <w:rFonts w:ascii="Times New Roman" w:hAnsi="Times New Roman" w:cs="Times New Roman"/>
        </w:rPr>
        <w:t>,</w:t>
      </w:r>
      <w:r w:rsidRPr="007A5521">
        <w:rPr>
          <w:rFonts w:ascii="Times New Roman" w:hAnsi="Times New Roman" w:cs="Times New Roman"/>
        </w:rPr>
        <w:t xml:space="preserve"> such as access to the microphone, camera, or location data</w:t>
      </w:r>
      <w:r w:rsidR="00351AEC">
        <w:rPr>
          <w:rFonts w:ascii="Times New Roman" w:hAnsi="Times New Roman" w:cs="Times New Roman"/>
        </w:rPr>
        <w:t>,</w:t>
      </w:r>
      <w:r w:rsidRPr="007A5521">
        <w:rPr>
          <w:rFonts w:ascii="Times New Roman" w:hAnsi="Times New Roman" w:cs="Times New Roman"/>
        </w:rPr>
        <w:t xml:space="preserve"> are requested, ensuring that users feel secure when installing and using the app</w:t>
      </w:r>
      <w:r w:rsidR="00351AEC">
        <w:rPr>
          <w:rFonts w:ascii="Times New Roman" w:hAnsi="Times New Roman" w:cs="Times New Roman"/>
        </w:rPr>
        <w:t>.</w:t>
      </w:r>
    </w:p>
    <w:p w14:paraId="4C5CF383" w14:textId="3B4DEEEC" w:rsidR="007A5521" w:rsidRPr="007A5521" w:rsidRDefault="007A5521" w:rsidP="007A5521">
      <w:pPr>
        <w:spacing w:line="360" w:lineRule="auto"/>
        <w:ind w:firstLine="720"/>
        <w:rPr>
          <w:rFonts w:ascii="Times New Roman" w:hAnsi="Times New Roman" w:cs="Times New Roman"/>
        </w:rPr>
      </w:pPr>
      <w:r w:rsidRPr="007A5521">
        <w:rPr>
          <w:rFonts w:ascii="Times New Roman" w:hAnsi="Times New Roman" w:cs="Times New Roman"/>
        </w:rPr>
        <w:t xml:space="preserve">Finally, the monetization plan for the Inventory Management App focuses on accessibility first, with potential for revenue growth in later stages. Initially, the app will be released for free to encourage downloads and </w:t>
      </w:r>
      <w:r w:rsidR="00E66C6F">
        <w:rPr>
          <w:rFonts w:ascii="Times New Roman" w:hAnsi="Times New Roman" w:cs="Times New Roman"/>
        </w:rPr>
        <w:t>get</w:t>
      </w:r>
      <w:r w:rsidRPr="007A5521">
        <w:rPr>
          <w:rFonts w:ascii="Times New Roman" w:hAnsi="Times New Roman" w:cs="Times New Roman"/>
        </w:rPr>
        <w:t xml:space="preserve"> user feedback. Once it gains traction, there are several options for monetization. A premium version </w:t>
      </w:r>
      <w:r w:rsidR="000F014C">
        <w:rPr>
          <w:rFonts w:ascii="Times New Roman" w:hAnsi="Times New Roman" w:cs="Times New Roman"/>
        </w:rPr>
        <w:t xml:space="preserve">in the form of a monthly or yearly subscription </w:t>
      </w:r>
      <w:r w:rsidRPr="007A5521">
        <w:rPr>
          <w:rFonts w:ascii="Times New Roman" w:hAnsi="Times New Roman" w:cs="Times New Roman"/>
        </w:rPr>
        <w:t xml:space="preserve">could be introduced with additional features such as cloud synchronization, exportable reports, and advanced analytics for small business owners. Alternatively, the app could include banner ads to generate passive revenue while keeping </w:t>
      </w:r>
      <w:r w:rsidR="000F014C">
        <w:rPr>
          <w:rFonts w:ascii="Times New Roman" w:hAnsi="Times New Roman" w:cs="Times New Roman"/>
        </w:rPr>
        <w:t>core functionality free for all users</w:t>
      </w:r>
      <w:r w:rsidRPr="007A5521">
        <w:rPr>
          <w:rFonts w:ascii="Times New Roman" w:hAnsi="Times New Roman" w:cs="Times New Roman"/>
        </w:rPr>
        <w:t>. These monetization approaches</w:t>
      </w:r>
      <w:r w:rsidR="00E66C6F">
        <w:rPr>
          <w:rFonts w:ascii="Times New Roman" w:hAnsi="Times New Roman" w:cs="Times New Roman"/>
        </w:rPr>
        <w:t xml:space="preserve"> could</w:t>
      </w:r>
      <w:r w:rsidRPr="007A5521">
        <w:rPr>
          <w:rFonts w:ascii="Times New Roman" w:hAnsi="Times New Roman" w:cs="Times New Roman"/>
        </w:rPr>
        <w:t xml:space="preserve"> provide flexibility while keeping the </w:t>
      </w:r>
      <w:r w:rsidR="00E66C6F">
        <w:rPr>
          <w:rFonts w:ascii="Times New Roman" w:hAnsi="Times New Roman" w:cs="Times New Roman"/>
        </w:rPr>
        <w:t>good customer experiences as the main selling point</w:t>
      </w:r>
      <w:r w:rsidRPr="007A5521">
        <w:rPr>
          <w:rFonts w:ascii="Times New Roman" w:hAnsi="Times New Roman" w:cs="Times New Roman"/>
        </w:rPr>
        <w:t>.</w:t>
      </w:r>
    </w:p>
    <w:p w14:paraId="40CC215B" w14:textId="06ADEE57" w:rsidR="00772A8B" w:rsidRDefault="007A5521" w:rsidP="007A5521">
      <w:pPr>
        <w:spacing w:line="360" w:lineRule="auto"/>
        <w:ind w:firstLine="720"/>
        <w:rPr>
          <w:rFonts w:ascii="Times New Roman" w:hAnsi="Times New Roman" w:cs="Times New Roman"/>
        </w:rPr>
      </w:pPr>
      <w:r w:rsidRPr="007A5521">
        <w:rPr>
          <w:rFonts w:ascii="Times New Roman" w:hAnsi="Times New Roman" w:cs="Times New Roman"/>
        </w:rPr>
        <w:t xml:space="preserve">In </w:t>
      </w:r>
      <w:r w:rsidR="000F014C">
        <w:rPr>
          <w:rFonts w:ascii="Times New Roman" w:hAnsi="Times New Roman" w:cs="Times New Roman"/>
        </w:rPr>
        <w:t>conclusion</w:t>
      </w:r>
      <w:r w:rsidRPr="007A5521">
        <w:rPr>
          <w:rFonts w:ascii="Times New Roman" w:hAnsi="Times New Roman" w:cs="Times New Roman"/>
        </w:rPr>
        <w:t xml:space="preserve">, this app launch plan prepares the Inventory Management App for a smooth and professional market release. It ensures the app is clearly presented with an appealing </w:t>
      </w:r>
      <w:r w:rsidRPr="007A5521">
        <w:rPr>
          <w:rFonts w:ascii="Times New Roman" w:hAnsi="Times New Roman" w:cs="Times New Roman"/>
        </w:rPr>
        <w:lastRenderedPageBreak/>
        <w:t xml:space="preserve">description and icon, compatible with multiple Android versions, respectful of user privacy through minimal permissions, and supported by a realistic monetization approach. With these </w:t>
      </w:r>
      <w:r w:rsidR="000F014C">
        <w:rPr>
          <w:rFonts w:ascii="Times New Roman" w:hAnsi="Times New Roman" w:cs="Times New Roman"/>
        </w:rPr>
        <w:t>steps</w:t>
      </w:r>
      <w:r w:rsidRPr="007A5521">
        <w:rPr>
          <w:rFonts w:ascii="Times New Roman" w:hAnsi="Times New Roman" w:cs="Times New Roman"/>
        </w:rPr>
        <w:t>, the Inventory Management App will be well-positioned to provide value to users while offering opportunities for growth and sustainability in the long term.</w:t>
      </w:r>
    </w:p>
    <w:p w14:paraId="0FE03534" w14:textId="2E1EE2B9" w:rsidR="00351AEC" w:rsidRPr="000F014C" w:rsidRDefault="00351AEC" w:rsidP="00351AEC">
      <w:pPr>
        <w:spacing w:line="360" w:lineRule="auto"/>
        <w:jc w:val="center"/>
        <w:rPr>
          <w:rFonts w:ascii="Times New Roman" w:hAnsi="Times New Roman" w:cs="Times New Roman"/>
          <w:b/>
          <w:bCs/>
        </w:rPr>
      </w:pPr>
      <w:r w:rsidRPr="000F014C">
        <w:rPr>
          <w:rFonts w:ascii="Times New Roman" w:hAnsi="Times New Roman" w:cs="Times New Roman"/>
          <w:b/>
          <w:bCs/>
        </w:rPr>
        <w:t>References:</w:t>
      </w:r>
    </w:p>
    <w:p w14:paraId="260B42F8" w14:textId="328E90DA" w:rsidR="00962DF6" w:rsidRDefault="00962DF6" w:rsidP="00962DF6">
      <w:pPr>
        <w:spacing w:line="360" w:lineRule="auto"/>
        <w:ind w:left="720" w:hanging="720"/>
        <w:rPr>
          <w:rFonts w:ascii="Times New Roman" w:hAnsi="Times New Roman" w:cs="Times New Roman"/>
        </w:rPr>
      </w:pPr>
      <w:r w:rsidRPr="00962DF6">
        <w:rPr>
          <w:rFonts w:ascii="Times New Roman" w:hAnsi="Times New Roman" w:cs="Times New Roman"/>
        </w:rPr>
        <w:t xml:space="preserve">Inventory management vector photos and images &amp; pictures | </w:t>
      </w:r>
      <w:proofErr w:type="spellStart"/>
      <w:r w:rsidRPr="00962DF6">
        <w:rPr>
          <w:rFonts w:ascii="Times New Roman" w:hAnsi="Times New Roman" w:cs="Times New Roman"/>
        </w:rPr>
        <w:t>shutterstock</w:t>
      </w:r>
      <w:proofErr w:type="spellEnd"/>
      <w:r w:rsidRPr="00962DF6">
        <w:rPr>
          <w:rFonts w:ascii="Times New Roman" w:hAnsi="Times New Roman" w:cs="Times New Roman"/>
        </w:rPr>
        <w:t xml:space="preserve">. (2025, June). </w:t>
      </w:r>
      <w:hyperlink r:id="rId12" w:history="1">
        <w:r w:rsidRPr="00462ABA">
          <w:rPr>
            <w:rStyle w:val="Hyperlink"/>
            <w:rFonts w:ascii="Times New Roman" w:hAnsi="Times New Roman" w:cs="Times New Roman"/>
          </w:rPr>
          <w:t>https://www.shutterstock.com/search/inventory-management-vector</w:t>
        </w:r>
      </w:hyperlink>
    </w:p>
    <w:p w14:paraId="7D5988CE" w14:textId="77777777" w:rsidR="00962DF6" w:rsidRDefault="00962DF6" w:rsidP="00962DF6">
      <w:pPr>
        <w:spacing w:line="360" w:lineRule="auto"/>
        <w:ind w:left="720" w:hanging="720"/>
        <w:rPr>
          <w:rFonts w:ascii="Times New Roman" w:hAnsi="Times New Roman" w:cs="Times New Roman"/>
        </w:rPr>
      </w:pPr>
    </w:p>
    <w:p w14:paraId="08A2CFD6" w14:textId="77777777" w:rsidR="00962DF6" w:rsidRPr="00772A8B" w:rsidRDefault="00962DF6" w:rsidP="00351AEC">
      <w:pPr>
        <w:spacing w:line="360" w:lineRule="auto"/>
        <w:rPr>
          <w:rFonts w:ascii="Times New Roman" w:hAnsi="Times New Roman" w:cs="Times New Roman"/>
        </w:rPr>
      </w:pPr>
    </w:p>
    <w:sectPr w:rsidR="00962DF6" w:rsidRPr="00772A8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AFC25" w14:textId="77777777" w:rsidR="003F6888" w:rsidRDefault="003F6888" w:rsidP="0035598A">
      <w:pPr>
        <w:spacing w:after="0" w:line="240" w:lineRule="auto"/>
      </w:pPr>
      <w:r>
        <w:separator/>
      </w:r>
    </w:p>
  </w:endnote>
  <w:endnote w:type="continuationSeparator" w:id="0">
    <w:p w14:paraId="46725668" w14:textId="77777777" w:rsidR="003F6888" w:rsidRDefault="003F6888" w:rsidP="0035598A">
      <w:pPr>
        <w:spacing w:after="0" w:line="240" w:lineRule="auto"/>
      </w:pPr>
      <w:r>
        <w:continuationSeparator/>
      </w:r>
    </w:p>
  </w:endnote>
  <w:endnote w:type="continuationNotice" w:id="1">
    <w:p w14:paraId="11C32C97" w14:textId="77777777" w:rsidR="003F6888" w:rsidRDefault="003F68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A2A88" w14:textId="77777777" w:rsidR="003F6888" w:rsidRDefault="003F6888" w:rsidP="0035598A">
      <w:pPr>
        <w:spacing w:after="0" w:line="240" w:lineRule="auto"/>
      </w:pPr>
      <w:r>
        <w:separator/>
      </w:r>
    </w:p>
  </w:footnote>
  <w:footnote w:type="continuationSeparator" w:id="0">
    <w:p w14:paraId="3406C982" w14:textId="77777777" w:rsidR="003F6888" w:rsidRDefault="003F6888" w:rsidP="0035598A">
      <w:pPr>
        <w:spacing w:after="0" w:line="240" w:lineRule="auto"/>
      </w:pPr>
      <w:r>
        <w:continuationSeparator/>
      </w:r>
    </w:p>
  </w:footnote>
  <w:footnote w:type="continuationNotice" w:id="1">
    <w:p w14:paraId="11F1D4B5" w14:textId="77777777" w:rsidR="003F6888" w:rsidRDefault="003F68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FC4"/>
    <w:multiLevelType w:val="hybridMultilevel"/>
    <w:tmpl w:val="50A66C16"/>
    <w:lvl w:ilvl="0" w:tplc="1DEA05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649CD"/>
    <w:multiLevelType w:val="hybridMultilevel"/>
    <w:tmpl w:val="36E2D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91A22"/>
    <w:multiLevelType w:val="hybridMultilevel"/>
    <w:tmpl w:val="C2747E8A"/>
    <w:lvl w:ilvl="0" w:tplc="2D0EBAE6">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F3AC3"/>
    <w:multiLevelType w:val="hybridMultilevel"/>
    <w:tmpl w:val="DA1C2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711ADD"/>
    <w:multiLevelType w:val="multilevel"/>
    <w:tmpl w:val="6868EF7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025FE7"/>
    <w:multiLevelType w:val="hybridMultilevel"/>
    <w:tmpl w:val="8E62B8D8"/>
    <w:lvl w:ilvl="0" w:tplc="247E6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042D03"/>
    <w:multiLevelType w:val="hybridMultilevel"/>
    <w:tmpl w:val="DB3894C4"/>
    <w:lvl w:ilvl="0" w:tplc="4702842A">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722EB"/>
    <w:multiLevelType w:val="hybridMultilevel"/>
    <w:tmpl w:val="72628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6"/>
  </w:num>
  <w:num w:numId="2" w16cid:durableId="1673020161">
    <w:abstractNumId w:val="12"/>
  </w:num>
  <w:num w:numId="3" w16cid:durableId="1708598061">
    <w:abstractNumId w:val="3"/>
  </w:num>
  <w:num w:numId="4" w16cid:durableId="664164041">
    <w:abstractNumId w:val="14"/>
  </w:num>
  <w:num w:numId="5" w16cid:durableId="1576010246">
    <w:abstractNumId w:val="9"/>
  </w:num>
  <w:num w:numId="6" w16cid:durableId="580532388">
    <w:abstractNumId w:val="7"/>
  </w:num>
  <w:num w:numId="7" w16cid:durableId="148787396">
    <w:abstractNumId w:val="1"/>
  </w:num>
  <w:num w:numId="8" w16cid:durableId="1209684607">
    <w:abstractNumId w:val="0"/>
  </w:num>
  <w:num w:numId="9" w16cid:durableId="1112898993">
    <w:abstractNumId w:val="8"/>
  </w:num>
  <w:num w:numId="10" w16cid:durableId="404884197">
    <w:abstractNumId w:val="2"/>
  </w:num>
  <w:num w:numId="11" w16cid:durableId="1976174554">
    <w:abstractNumId w:val="5"/>
  </w:num>
  <w:num w:numId="12" w16cid:durableId="1629164979">
    <w:abstractNumId w:val="13"/>
  </w:num>
  <w:num w:numId="13" w16cid:durableId="1972513144">
    <w:abstractNumId w:val="10"/>
  </w:num>
  <w:num w:numId="14" w16cid:durableId="1534885333">
    <w:abstractNumId w:val="4"/>
  </w:num>
  <w:num w:numId="15" w16cid:durableId="1333146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03CC9"/>
    <w:rsid w:val="000167DE"/>
    <w:rsid w:val="00037B80"/>
    <w:rsid w:val="00043D52"/>
    <w:rsid w:val="00046DEE"/>
    <w:rsid w:val="000541A0"/>
    <w:rsid w:val="000B6A58"/>
    <w:rsid w:val="000C3B58"/>
    <w:rsid w:val="000F014C"/>
    <w:rsid w:val="000F1EAC"/>
    <w:rsid w:val="000F7090"/>
    <w:rsid w:val="001138B4"/>
    <w:rsid w:val="00132990"/>
    <w:rsid w:val="00145956"/>
    <w:rsid w:val="00161D00"/>
    <w:rsid w:val="00181F0D"/>
    <w:rsid w:val="00182A4D"/>
    <w:rsid w:val="001A6485"/>
    <w:rsid w:val="001C1272"/>
    <w:rsid w:val="001E064E"/>
    <w:rsid w:val="001E3D81"/>
    <w:rsid w:val="00200D48"/>
    <w:rsid w:val="00202582"/>
    <w:rsid w:val="00207EBE"/>
    <w:rsid w:val="00230741"/>
    <w:rsid w:val="0023483F"/>
    <w:rsid w:val="00242404"/>
    <w:rsid w:val="002714F4"/>
    <w:rsid w:val="00287394"/>
    <w:rsid w:val="00291CA4"/>
    <w:rsid w:val="002C44D2"/>
    <w:rsid w:val="002E6593"/>
    <w:rsid w:val="00332B14"/>
    <w:rsid w:val="00351AEC"/>
    <w:rsid w:val="0035598A"/>
    <w:rsid w:val="00374B08"/>
    <w:rsid w:val="00377CA2"/>
    <w:rsid w:val="00392228"/>
    <w:rsid w:val="003B5B00"/>
    <w:rsid w:val="003C7580"/>
    <w:rsid w:val="003E4240"/>
    <w:rsid w:val="003F6888"/>
    <w:rsid w:val="00405AD5"/>
    <w:rsid w:val="004146FE"/>
    <w:rsid w:val="00416665"/>
    <w:rsid w:val="00440A1A"/>
    <w:rsid w:val="0046474B"/>
    <w:rsid w:val="004A34BD"/>
    <w:rsid w:val="004B2626"/>
    <w:rsid w:val="004B49A4"/>
    <w:rsid w:val="004B6747"/>
    <w:rsid w:val="004E7E2C"/>
    <w:rsid w:val="004F64E1"/>
    <w:rsid w:val="00510C3F"/>
    <w:rsid w:val="00512FEF"/>
    <w:rsid w:val="00517A5F"/>
    <w:rsid w:val="00527724"/>
    <w:rsid w:val="005C0980"/>
    <w:rsid w:val="005D2AB5"/>
    <w:rsid w:val="005D685D"/>
    <w:rsid w:val="005F4450"/>
    <w:rsid w:val="00634379"/>
    <w:rsid w:val="00637061"/>
    <w:rsid w:val="00640659"/>
    <w:rsid w:val="00642ACC"/>
    <w:rsid w:val="006533DC"/>
    <w:rsid w:val="00676B60"/>
    <w:rsid w:val="00685DFC"/>
    <w:rsid w:val="0069166E"/>
    <w:rsid w:val="006917FE"/>
    <w:rsid w:val="006A0833"/>
    <w:rsid w:val="006A51DF"/>
    <w:rsid w:val="006B047A"/>
    <w:rsid w:val="006B104B"/>
    <w:rsid w:val="006B1D70"/>
    <w:rsid w:val="00715F41"/>
    <w:rsid w:val="00726697"/>
    <w:rsid w:val="0077021B"/>
    <w:rsid w:val="00772A8B"/>
    <w:rsid w:val="007952B4"/>
    <w:rsid w:val="007A5521"/>
    <w:rsid w:val="007B606F"/>
    <w:rsid w:val="007C2493"/>
    <w:rsid w:val="007D4526"/>
    <w:rsid w:val="007F7A89"/>
    <w:rsid w:val="008009D7"/>
    <w:rsid w:val="00811B89"/>
    <w:rsid w:val="00826341"/>
    <w:rsid w:val="0084491A"/>
    <w:rsid w:val="00853BA2"/>
    <w:rsid w:val="00855E79"/>
    <w:rsid w:val="008A554C"/>
    <w:rsid w:val="008A6BFD"/>
    <w:rsid w:val="008B2D56"/>
    <w:rsid w:val="009013CE"/>
    <w:rsid w:val="00916C59"/>
    <w:rsid w:val="0091740B"/>
    <w:rsid w:val="0091740F"/>
    <w:rsid w:val="00922978"/>
    <w:rsid w:val="00943EEE"/>
    <w:rsid w:val="00960DC2"/>
    <w:rsid w:val="00962DF6"/>
    <w:rsid w:val="00963A9C"/>
    <w:rsid w:val="00970F16"/>
    <w:rsid w:val="00972D22"/>
    <w:rsid w:val="00973CB0"/>
    <w:rsid w:val="00986653"/>
    <w:rsid w:val="009A01C2"/>
    <w:rsid w:val="009B0DEB"/>
    <w:rsid w:val="009B32D6"/>
    <w:rsid w:val="009C02F5"/>
    <w:rsid w:val="009D551D"/>
    <w:rsid w:val="00A1067A"/>
    <w:rsid w:val="00A11B04"/>
    <w:rsid w:val="00A1593B"/>
    <w:rsid w:val="00A23373"/>
    <w:rsid w:val="00A246EC"/>
    <w:rsid w:val="00A27C5D"/>
    <w:rsid w:val="00A367B6"/>
    <w:rsid w:val="00A43DC3"/>
    <w:rsid w:val="00A45488"/>
    <w:rsid w:val="00A52C98"/>
    <w:rsid w:val="00A615B3"/>
    <w:rsid w:val="00A86246"/>
    <w:rsid w:val="00A931DA"/>
    <w:rsid w:val="00AB59B7"/>
    <w:rsid w:val="00AB60B3"/>
    <w:rsid w:val="00AB6B46"/>
    <w:rsid w:val="00AB7111"/>
    <w:rsid w:val="00AF6A10"/>
    <w:rsid w:val="00B019B2"/>
    <w:rsid w:val="00B25E68"/>
    <w:rsid w:val="00B31B49"/>
    <w:rsid w:val="00B714E6"/>
    <w:rsid w:val="00B97EE9"/>
    <w:rsid w:val="00BB13D1"/>
    <w:rsid w:val="00BB3AD0"/>
    <w:rsid w:val="00C04171"/>
    <w:rsid w:val="00C771C8"/>
    <w:rsid w:val="00C87693"/>
    <w:rsid w:val="00CB3735"/>
    <w:rsid w:val="00CB7F71"/>
    <w:rsid w:val="00CC330D"/>
    <w:rsid w:val="00D21729"/>
    <w:rsid w:val="00D233B6"/>
    <w:rsid w:val="00D74CEF"/>
    <w:rsid w:val="00DB3C5D"/>
    <w:rsid w:val="00DC3DDF"/>
    <w:rsid w:val="00DD23EE"/>
    <w:rsid w:val="00DE421E"/>
    <w:rsid w:val="00DE794C"/>
    <w:rsid w:val="00DF1FAE"/>
    <w:rsid w:val="00DF333F"/>
    <w:rsid w:val="00DF66BA"/>
    <w:rsid w:val="00E077F3"/>
    <w:rsid w:val="00E166F7"/>
    <w:rsid w:val="00E31F52"/>
    <w:rsid w:val="00E35CB6"/>
    <w:rsid w:val="00E36594"/>
    <w:rsid w:val="00E438D9"/>
    <w:rsid w:val="00E61DA4"/>
    <w:rsid w:val="00E66C6F"/>
    <w:rsid w:val="00E71E38"/>
    <w:rsid w:val="00E83406"/>
    <w:rsid w:val="00E9729D"/>
    <w:rsid w:val="00EE4275"/>
    <w:rsid w:val="00F2330D"/>
    <w:rsid w:val="00F26D86"/>
    <w:rsid w:val="00F47A0F"/>
    <w:rsid w:val="00F55207"/>
    <w:rsid w:val="00F5558C"/>
    <w:rsid w:val="00F70871"/>
    <w:rsid w:val="00F90B8D"/>
    <w:rsid w:val="00FA7170"/>
    <w:rsid w:val="00FE1687"/>
    <w:rsid w:val="00FE67EC"/>
    <w:rsid w:val="00FE7654"/>
    <w:rsid w:val="00FF51C5"/>
    <w:rsid w:val="00FF5EF8"/>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next w:val="Normal"/>
    <w:link w:val="Heading4Char"/>
    <w:uiPriority w:val="9"/>
    <w:semiHidden/>
    <w:unhideWhenUsed/>
    <w:qFormat/>
    <w:rsid w:val="00B31B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customStyle="1" w:styleId="Heading4Char">
    <w:name w:val="Heading 4 Char"/>
    <w:basedOn w:val="DefaultParagraphFont"/>
    <w:link w:val="Heading4"/>
    <w:uiPriority w:val="9"/>
    <w:semiHidden/>
    <w:rsid w:val="00B31B49"/>
    <w:rPr>
      <w:rFonts w:asciiTheme="majorHAnsi" w:eastAsiaTheme="majorEastAsia" w:hAnsiTheme="majorHAnsi" w:cstheme="majorBidi"/>
      <w:i/>
      <w:iCs/>
      <w:color w:val="2E74B5" w:themeColor="accent1" w:themeShade="BF"/>
      <w:sz w:val="24"/>
    </w:rPr>
  </w:style>
  <w:style w:type="character" w:styleId="Hyperlink">
    <w:name w:val="Hyperlink"/>
    <w:basedOn w:val="DefaultParagraphFont"/>
    <w:uiPriority w:val="99"/>
    <w:unhideWhenUsed/>
    <w:rsid w:val="00FE7654"/>
    <w:rPr>
      <w:color w:val="0563C1" w:themeColor="hyperlink"/>
      <w:u w:val="single"/>
    </w:rPr>
  </w:style>
  <w:style w:type="character" w:styleId="UnresolvedMention">
    <w:name w:val="Unresolved Mention"/>
    <w:basedOn w:val="DefaultParagraphFont"/>
    <w:uiPriority w:val="99"/>
    <w:semiHidden/>
    <w:unhideWhenUsed/>
    <w:rsid w:val="00FE7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55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221787784">
      <w:bodyDiv w:val="1"/>
      <w:marLeft w:val="0"/>
      <w:marRight w:val="0"/>
      <w:marTop w:val="0"/>
      <w:marBottom w:val="0"/>
      <w:divBdr>
        <w:top w:val="none" w:sz="0" w:space="0" w:color="auto"/>
        <w:left w:val="none" w:sz="0" w:space="0" w:color="auto"/>
        <w:bottom w:val="none" w:sz="0" w:space="0" w:color="auto"/>
        <w:right w:val="none" w:sz="0" w:space="0" w:color="auto"/>
      </w:divBdr>
    </w:div>
    <w:div w:id="127771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hutterstock.com/search/inventory-management-vecto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1068</TotalTime>
  <Pages>3</Pages>
  <Words>678</Words>
  <Characters>3891</Characters>
  <Application>Microsoft Office Word</Application>
  <DocSecurity>0</DocSecurity>
  <Lines>59</Lines>
  <Paragraphs>11</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Carlos Bracho</cp:lastModifiedBy>
  <cp:revision>169</cp:revision>
  <dcterms:created xsi:type="dcterms:W3CDTF">2022-05-05T12:40:00Z</dcterms:created>
  <dcterms:modified xsi:type="dcterms:W3CDTF">2025-10-19T19:31:00Z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7212e22eab59d7d9281034e12136810ff6e16573b085c61ac059de60bb0ec0fd</vt:lpwstr>
  </property>
</Properties>
</file>